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A744" w14:textId="60A29428" w:rsidR="00052F40" w:rsidRDefault="00052F40" w:rsidP="007F46CD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4BB4580C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0B1C8E4E" w14:textId="35100090" w:rsidR="007F46CD" w:rsidRDefault="007F46CD" w:rsidP="00052F40">
      <w:pPr>
        <w:pBdr>
          <w:bottom w:val="dotted" w:sz="24" w:space="1" w:color="auto"/>
        </w:pBdr>
        <w:autoSpaceDE w:val="0"/>
        <w:autoSpaceDN w:val="0"/>
        <w:adjustRightInd w:val="0"/>
        <w:jc w:val="center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ООО "</w:t>
      </w:r>
      <w:r w:rsidR="00F64E99">
        <w:rPr>
          <w:rFonts w:ascii="Courier New CYR" w:hAnsi="Courier New CYR" w:cs="Courier New CYR"/>
          <w:sz w:val="20"/>
          <w:szCs w:val="20"/>
        </w:rPr>
        <w:t>АВТОВОК</w:t>
      </w:r>
      <w:r>
        <w:rPr>
          <w:rFonts w:ascii="Courier New CYR" w:hAnsi="Courier New CYR" w:cs="Courier New CYR"/>
          <w:sz w:val="20"/>
          <w:szCs w:val="20"/>
        </w:rPr>
        <w:t>"</w:t>
      </w:r>
    </w:p>
    <w:p w14:paraId="5CB6327E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618BEFB2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Добро пожаловать</w:t>
      </w:r>
    </w:p>
    <w:p w14:paraId="507763B1" w14:textId="77777777" w:rsidR="007F46CD" w:rsidRPr="00307CD0" w:rsidRDefault="007F46CD" w:rsidP="007F46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ККМ 00075411     </w:t>
      </w:r>
      <w:r w:rsidRPr="00307CD0">
        <w:rPr>
          <w:rFonts w:ascii="Courier New" w:hAnsi="Courier New" w:cs="Courier New"/>
          <w:sz w:val="20"/>
          <w:szCs w:val="20"/>
        </w:rPr>
        <w:t>#3969</w:t>
      </w:r>
    </w:p>
    <w:p w14:paraId="0F3869F3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ИНН 1087746942040</w:t>
      </w:r>
    </w:p>
    <w:p w14:paraId="0245514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ЭКЛЗ 3851495566</w:t>
      </w:r>
    </w:p>
    <w:p w14:paraId="671E5475" w14:textId="77777777" w:rsidR="00F13F62" w:rsidRDefault="00813E33" w:rsidP="007F46C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Дата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«Дата»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  <w:r w:rsidR="00F13F62" w:rsidRPr="00F13F62">
        <w:rPr>
          <w:rFonts w:ascii="Courier New CYR" w:hAnsi="Courier New CYR" w:cs="Courier New CYR"/>
          <w:sz w:val="20"/>
          <w:szCs w:val="20"/>
        </w:rPr>
        <w:t xml:space="preserve"> </w:t>
      </w:r>
      <w:r w:rsidR="00F13F62" w:rsidRPr="00052F40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Время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«Время»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</w:p>
    <w:p w14:paraId="72BB96F3" w14:textId="77777777" w:rsidR="00052F40" w:rsidRPr="00344D5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563AC1FC" w14:textId="77777777" w:rsidR="00993D37" w:rsidRDefault="00D4323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Проездной</w:t>
      </w:r>
      <w:r w:rsidR="00993D37">
        <w:rPr>
          <w:rFonts w:ascii="Courier New CYR" w:hAnsi="Courier New CYR" w:cs="Courier New CYR"/>
          <w:sz w:val="20"/>
          <w:szCs w:val="20"/>
        </w:rPr>
        <w:t xml:space="preserve"> </w:t>
      </w:r>
      <w:r w:rsidR="00993D37">
        <w:rPr>
          <w:rFonts w:ascii="Courier New CYR" w:hAnsi="Courier New CYR" w:cs="Courier New CYR"/>
          <w:sz w:val="20"/>
          <w:szCs w:val="20"/>
        </w:rPr>
        <w:fldChar w:fldCharType="begin"/>
      </w:r>
      <w:r w:rsidR="00993D37">
        <w:rPr>
          <w:rFonts w:ascii="Courier New CYR" w:hAnsi="Courier New CYR" w:cs="Courier New CYR"/>
          <w:sz w:val="20"/>
          <w:szCs w:val="20"/>
        </w:rPr>
        <w:instrText xml:space="preserve"> MERGEFIELD  Билет  \* MERGEFORMAT </w:instrText>
      </w:r>
      <w:r w:rsidR="00993D37">
        <w:rPr>
          <w:rFonts w:ascii="Courier New CYR" w:hAnsi="Courier New CYR" w:cs="Courier New CYR"/>
          <w:sz w:val="20"/>
          <w:szCs w:val="20"/>
        </w:rPr>
        <w:fldChar w:fldCharType="separate"/>
      </w:r>
      <w:r w:rsidR="00993D37">
        <w:rPr>
          <w:rFonts w:ascii="Courier New CYR" w:hAnsi="Courier New CYR" w:cs="Courier New CYR"/>
          <w:noProof/>
          <w:sz w:val="20"/>
          <w:szCs w:val="20"/>
        </w:rPr>
        <w:t>«Билет»</w:t>
      </w:r>
      <w:r w:rsidR="00993D37">
        <w:rPr>
          <w:rFonts w:ascii="Courier New CYR" w:hAnsi="Courier New CYR" w:cs="Courier New CYR"/>
          <w:sz w:val="20"/>
          <w:szCs w:val="20"/>
        </w:rPr>
        <w:fldChar w:fldCharType="end"/>
      </w:r>
    </w:p>
    <w:p w14:paraId="5374677D" w14:textId="41A446BE" w:rsidR="00813E33" w:rsidRPr="00344D50" w:rsidRDefault="00D4323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993D37">
        <w:rPr>
          <w:rFonts w:ascii="Courier New CYR" w:hAnsi="Courier New CYR" w:cs="Courier New CYR"/>
          <w:sz w:val="20"/>
          <w:szCs w:val="20"/>
        </w:rPr>
        <w:fldChar w:fldCharType="begin"/>
      </w:r>
      <w:r w:rsidR="00993D37">
        <w:rPr>
          <w:rFonts w:ascii="Courier New CYR" w:hAnsi="Courier New CYR" w:cs="Courier New CYR"/>
          <w:sz w:val="20"/>
          <w:szCs w:val="20"/>
        </w:rPr>
        <w:instrText xml:space="preserve"> MERGEFIELD  Отпр  \* MERGEFORMAT </w:instrText>
      </w:r>
      <w:r w:rsidR="00993D37">
        <w:rPr>
          <w:rFonts w:ascii="Courier New CYR" w:hAnsi="Courier New CYR" w:cs="Courier New CYR"/>
          <w:sz w:val="20"/>
          <w:szCs w:val="20"/>
        </w:rPr>
        <w:fldChar w:fldCharType="separate"/>
      </w:r>
      <w:r w:rsidR="00993D37">
        <w:rPr>
          <w:rFonts w:ascii="Courier New CYR" w:hAnsi="Courier New CYR" w:cs="Courier New CYR"/>
          <w:noProof/>
          <w:sz w:val="20"/>
          <w:szCs w:val="20"/>
        </w:rPr>
        <w:t>«Отпр»</w:t>
      </w:r>
      <w:r w:rsidR="00993D37">
        <w:rPr>
          <w:rFonts w:ascii="Courier New CYR" w:hAnsi="Courier New CYR" w:cs="Courier New CYR"/>
          <w:sz w:val="20"/>
          <w:szCs w:val="20"/>
        </w:rPr>
        <w:fldChar w:fldCharType="end"/>
      </w:r>
      <w:r w:rsidR="00993D37">
        <w:rPr>
          <w:rFonts w:ascii="Courier New CYR" w:hAnsi="Courier New CYR" w:cs="Courier New CYR"/>
          <w:sz w:val="20"/>
          <w:szCs w:val="20"/>
        </w:rPr>
        <w:t xml:space="preserve"> </w:t>
      </w:r>
    </w:p>
    <w:p w14:paraId="32B12326" w14:textId="0F33DB65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1          =</w:t>
      </w:r>
      <w:bookmarkStart w:id="0" w:name="route"/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bookmarkEnd w:id="0"/>
    <w:p w14:paraId="509E2DF6" w14:textId="77777777" w:rsidR="007F46CD" w:rsidRPr="005A2E55" w:rsidRDefault="007F46CD" w:rsidP="007F46C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8DE9B18" w14:textId="77777777" w:rsidR="00052F40" w:rsidRPr="00344D5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077B879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b/>
          <w:bCs/>
          <w:sz w:val="20"/>
          <w:szCs w:val="20"/>
        </w:rPr>
        <w:t>ИТОГ</w:t>
      </w:r>
    </w:p>
    <w:p w14:paraId="290DF8DC" w14:textId="2E096DF6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1810E891" w14:textId="735FCD5F" w:rsidR="007F46CD" w:rsidRDefault="007F46CD" w:rsidP="007F46CD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НАЛИЧНЫМИ     =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42FBC79F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7D10496" w14:textId="14AB29B0" w:rsidR="00052F40" w:rsidRPr="00D4323D" w:rsidRDefault="007F46CD" w:rsidP="00D4323D">
      <w:pPr>
        <w:pBdr>
          <w:bottom w:val="dotted" w:sz="24" w:space="1" w:color="auto"/>
        </w:pBd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00003751</w:t>
      </w:r>
      <w:r w:rsidRPr="00F64E99">
        <w:rPr>
          <w:rFonts w:ascii="Courier New" w:hAnsi="Courier New" w:cs="Courier New"/>
          <w:sz w:val="20"/>
          <w:szCs w:val="20"/>
        </w:rPr>
        <w:t># 059705</w:t>
      </w:r>
    </w:p>
    <w:sectPr w:rsidR="00052F40" w:rsidRPr="00D4323D" w:rsidSect="00E71990">
      <w:pgSz w:w="3969" w:h="6237" w:code="26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1"/>
    <w:rsid w:val="00006734"/>
    <w:rsid w:val="00052F40"/>
    <w:rsid w:val="00127489"/>
    <w:rsid w:val="001378D8"/>
    <w:rsid w:val="00307CD0"/>
    <w:rsid w:val="00344D50"/>
    <w:rsid w:val="003E6738"/>
    <w:rsid w:val="0050042A"/>
    <w:rsid w:val="00516FD5"/>
    <w:rsid w:val="005A2E55"/>
    <w:rsid w:val="007A3EE1"/>
    <w:rsid w:val="007F46CD"/>
    <w:rsid w:val="00813E33"/>
    <w:rsid w:val="00827192"/>
    <w:rsid w:val="008E43DF"/>
    <w:rsid w:val="00993D37"/>
    <w:rsid w:val="00B65831"/>
    <w:rsid w:val="00C108F4"/>
    <w:rsid w:val="00D4323D"/>
    <w:rsid w:val="00E07A59"/>
    <w:rsid w:val="00E6459E"/>
    <w:rsid w:val="00E71990"/>
    <w:rsid w:val="00F13F62"/>
    <w:rsid w:val="00F6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56407"/>
  <w15:chartTrackingRefBased/>
  <w15:docId w15:val="{915825BB-6D5D-43AA-8FE3-DF7D2D79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source\repos\AutoVauxLauncher\AutoVauxLauncher\bin\Debug\chek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chek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"Виктория"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"Виктория"</dc:title>
  <dc:subject/>
  <dc:creator>Дмитрий</dc:creator>
  <cp:keywords/>
  <dc:description/>
  <cp:lastModifiedBy>spydetector@mail.ru</cp:lastModifiedBy>
  <cp:revision>6</cp:revision>
  <cp:lastPrinted>2010-12-19T12:04:00Z</cp:lastPrinted>
  <dcterms:created xsi:type="dcterms:W3CDTF">2023-05-30T22:34:00Z</dcterms:created>
  <dcterms:modified xsi:type="dcterms:W3CDTF">2023-05-30T23:25:00Z</dcterms:modified>
</cp:coreProperties>
</file>