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A744" w14:textId="60A29428" w:rsidR="00052F40" w:rsidRDefault="00052F40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4BB4580C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B1C8E4E" w14:textId="35100090" w:rsidR="007F46CD" w:rsidRDefault="007F46CD" w:rsidP="00052F40">
      <w:pPr>
        <w:pBdr>
          <w:bottom w:val="dotted" w:sz="24" w:space="1" w:color="auto"/>
        </w:pBdr>
        <w:autoSpaceDE w:val="0"/>
        <w:autoSpaceDN w:val="0"/>
        <w:adjustRightInd w:val="0"/>
        <w:jc w:val="center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F64E99">
        <w:rPr>
          <w:rFonts w:ascii="Courier New CYR" w:hAnsi="Courier New CYR" w:cs="Courier New CYR"/>
          <w:sz w:val="20"/>
          <w:szCs w:val="20"/>
        </w:rPr>
        <w:t>АВТОВОК</w:t>
      </w:r>
      <w:r>
        <w:rPr>
          <w:rFonts w:ascii="Courier New CYR" w:hAnsi="Courier New CYR" w:cs="Courier New CYR"/>
          <w:sz w:val="20"/>
          <w:szCs w:val="20"/>
        </w:rPr>
        <w:t>"</w:t>
      </w:r>
    </w:p>
    <w:p w14:paraId="5CB6327E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618BEFB2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14:paraId="507763B1" w14:textId="77777777"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14:paraId="0F3869F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14:paraId="0245514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14:paraId="671E5475" w14:textId="77777777" w:rsidR="00F13F62" w:rsidRDefault="00813E33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Дата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«Дата»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F13F62" w:rsidRPr="00F13F62">
        <w:rPr>
          <w:rFonts w:ascii="Courier New CYR" w:hAnsi="Courier New CYR" w:cs="Courier New CYR"/>
          <w:sz w:val="20"/>
          <w:szCs w:val="20"/>
        </w:rPr>
        <w:t xml:space="preserve"> </w:t>
      </w:r>
      <w:r w:rsidR="00F13F62" w:rsidRPr="00052F40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Время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«Время»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72BB96F3" w14:textId="77777777" w:rsidR="00052F40" w:rsidRP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14:paraId="5374677D" w14:textId="77777777" w:rsidR="00813E33" w:rsidRDefault="00813E33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«Маршрут»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32B12326" w14:textId="0F33DB65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          =</w:t>
      </w:r>
      <w:bookmarkStart w:id="0" w:name="route"/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bookmarkEnd w:id="0"/>
    <w:p w14:paraId="509E2DF6" w14:textId="77777777" w:rsidR="007F46CD" w:rsidRPr="005A2E55" w:rsidRDefault="007F46CD" w:rsidP="007F46CD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8DE9B18" w14:textId="77777777" w:rsidR="00052F40" w:rsidRP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  <w:lang w:val="en-US"/>
        </w:rPr>
      </w:pPr>
    </w:p>
    <w:p w14:paraId="077B879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14:paraId="290DF8DC" w14:textId="2E096DF6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1810E891" w14:textId="735FCD5F" w:rsidR="007F46CD" w:rsidRDefault="007F46CD" w:rsidP="007F46CD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42FBC79F" w14:textId="77777777" w:rsidR="00052F40" w:rsidRDefault="00052F40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2016212B" w14:textId="5FE6100B" w:rsidR="007F46CD" w:rsidRDefault="007F46CD" w:rsidP="00052F40">
      <w:pPr>
        <w:pBdr>
          <w:bottom w:val="dotted" w:sz="24" w:space="1" w:color="auto"/>
        </w:pBd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00003751</w:t>
      </w:r>
      <w:r w:rsidRPr="00F64E99">
        <w:rPr>
          <w:rFonts w:ascii="Courier New" w:hAnsi="Courier New" w:cs="Courier New"/>
          <w:sz w:val="20"/>
          <w:szCs w:val="20"/>
        </w:rPr>
        <w:t># 059705</w:t>
      </w:r>
    </w:p>
    <w:p w14:paraId="27D10496" w14:textId="77777777" w:rsidR="00052F40" w:rsidRPr="00052F40" w:rsidRDefault="00052F40" w:rsidP="00052F40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sectPr w:rsidR="00052F40" w:rsidRPr="00052F40" w:rsidSect="00052F40">
      <w:pgSz w:w="3969" w:h="6237" w:code="26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06734"/>
    <w:rsid w:val="00052F40"/>
    <w:rsid w:val="00127489"/>
    <w:rsid w:val="001378D8"/>
    <w:rsid w:val="00307CD0"/>
    <w:rsid w:val="003E6738"/>
    <w:rsid w:val="00516FD5"/>
    <w:rsid w:val="005A2E55"/>
    <w:rsid w:val="007A3EE1"/>
    <w:rsid w:val="007F46CD"/>
    <w:rsid w:val="00813E33"/>
    <w:rsid w:val="00827192"/>
    <w:rsid w:val="00B65831"/>
    <w:rsid w:val="00C108F4"/>
    <w:rsid w:val="00E07A59"/>
    <w:rsid w:val="00E6459E"/>
    <w:rsid w:val="00F13F62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6407"/>
  <w15:chartTrackingRefBased/>
  <w15:docId w15:val="{915825BB-6D5D-43AA-8FE3-DF7D2D79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source\repos\AutoVauxLauncher\AutoVauxLauncher\bin\Debug\chek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chek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Дмитрий</dc:creator>
  <cp:keywords/>
  <dc:description/>
  <cp:lastModifiedBy>spydetector@mail.ru</cp:lastModifiedBy>
  <cp:revision>4</cp:revision>
  <cp:lastPrinted>2010-12-19T12:04:00Z</cp:lastPrinted>
  <dcterms:created xsi:type="dcterms:W3CDTF">2023-05-26T03:33:00Z</dcterms:created>
  <dcterms:modified xsi:type="dcterms:W3CDTF">2023-05-28T22:21:00Z</dcterms:modified>
</cp:coreProperties>
</file>